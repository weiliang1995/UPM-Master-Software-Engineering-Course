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D04FC">
      <w:r>
        <w:pict>
          <v:shape id="_x0000_s1026" o:spid="_x0000_s1026" o:spt="202" type="#_x0000_t202" style="position:absolute;left:0pt;margin-left:91.95pt;margin-top:345.1pt;height:271.3pt;width:371.35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2EA14732">
                  <w:pPr>
                    <w:spacing w:line="1000" w:lineRule="exact"/>
                    <w:ind w:left="0" w:leftChars="0" w:firstLine="416" w:firstLineChars="130"/>
                    <w:rPr>
                      <w:rFonts w:hint="eastAsia"/>
                      <w:sz w:val="32"/>
                      <w:u w:val="single"/>
                    </w:rPr>
                  </w:pPr>
                  <w:r>
                    <w:rPr>
                      <w:rFonts w:hint="default"/>
                      <w:sz w:val="32"/>
                      <w:lang w:val="en-US"/>
                    </w:rPr>
                    <w:t>Major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/>
                      <w:sz w:val="32"/>
                      <w:u w:val="single" w:color="auto"/>
                      <w:lang w:val="en-US" w:eastAsia="zh-CN"/>
                    </w:rPr>
                    <w:t xml:space="preserve">Name of Major 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]</w:t>
                  </w:r>
                </w:p>
                <w:p w14:paraId="3F818E86"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</w:rPr>
                  </w:pPr>
                  <w:r>
                    <w:rPr>
                      <w:rFonts w:hint="default"/>
                      <w:sz w:val="32"/>
                      <w:lang w:val="en-US"/>
                    </w:rPr>
                    <w:t>Name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bookmarkStart w:id="1" w:name="_Author#2378636391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/>
                      <w:sz w:val="32"/>
                      <w:u w:val="single" w:color="auto"/>
                      <w:lang w:val="en-US" w:eastAsia="zh-CN"/>
                    </w:rPr>
                    <w:t>Student Name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]</w:t>
                  </w:r>
                  <w:bookmarkEnd w:id="1"/>
                </w:p>
                <w:p w14:paraId="5F77FD60"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Times New Roman" w:hAnsi="Times New Roman" w:cs="Times New Roman"/>
                      <w:sz w:val="32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sz w:val="32"/>
                      <w:lang w:val="en-US" w:eastAsia="zh-CN"/>
                    </w:rPr>
                    <w:t>Thesis Advisor：[Type the thesis advisor's name]</w:t>
                  </w:r>
                </w:p>
                <w:p w14:paraId="729F7641">
                  <w:pPr>
                    <w:spacing w:line="1000" w:lineRule="exact"/>
                    <w:ind w:left="0" w:leftChars="0" w:firstLine="419" w:firstLineChars="131"/>
                    <w:rPr>
                      <w:u w:val="single" w:color="auto"/>
                    </w:rPr>
                  </w:pPr>
                  <w:r>
                    <w:rPr>
                      <w:rFonts w:hint="default"/>
                      <w:sz w:val="32"/>
                      <w:lang w:val="en-US"/>
                    </w:rPr>
                    <w:t>Due Date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default"/>
                      <w:sz w:val="32"/>
                      <w:lang w:val="en-US"/>
                    </w:rPr>
                    <w:t>[Type the due date]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top:191.2pt;height:72pt;width:279pt;mso-position-horizontal:center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015DE583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</w:pPr>
                  <w:bookmarkStart w:id="2" w:name="_Title#3252339229"/>
                  <w:r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  <w:t>[THESIS TITLE]</w:t>
                  </w:r>
                  <w:bookmarkEnd w:id="2"/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top:92.4pt;height:72pt;width:400.5pt;mso-position-horizontal:center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0D8CBCB7"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default"/>
                      <w:b/>
                      <w:bCs/>
                      <w:sz w:val="44"/>
                    </w:rPr>
                    <w:fldChar w:fldCharType="begin"/>
                  </w:r>
                  <w:r>
                    <w:rPr>
                      <w:rFonts w:hint="default"/>
                      <w:b/>
                      <w:bCs/>
                      <w:sz w:val="44"/>
                    </w:rPr>
                    <w:instrText xml:space="preserve">MACROBUTTON DoFieldClick [Name of University]</w:instrText>
                  </w:r>
                  <w:r>
                    <w:rPr>
                      <w:rFonts w:hint="default"/>
                      <w:b/>
                      <w:bCs/>
                      <w:sz w:val="44"/>
                    </w:rPr>
                    <w:fldChar w:fldCharType="separate"/>
                  </w:r>
                  <w:r>
                    <w:rPr>
                      <w:rFonts w:hint="default"/>
                      <w:b/>
                      <w:bCs/>
                      <w:sz w:val="44"/>
                    </w:rPr>
                    <w:fldChar w:fldCharType="end"/>
                  </w:r>
                  <w:r>
                    <w:rPr>
                      <w:rFonts w:hint="default" w:ascii="Times New Roman" w:hAnsi="Times New Roman"/>
                      <w:b/>
                      <w:bCs/>
                      <w:sz w:val="44"/>
                      <w:szCs w:val="21"/>
                      <w:lang w:val="en-US"/>
                    </w:rPr>
                    <w:t xml:space="preserve">Thesis </w:t>
                  </w:r>
                  <w:r>
                    <w:rPr>
                      <w:rFonts w:hint="default" w:eastAsia="黑体"/>
                      <w:b/>
                      <w:sz w:val="44"/>
                      <w:lang w:val="en-US"/>
                    </w:rPr>
                    <w:t>Template</w:t>
                  </w:r>
                </w:p>
              </w:txbxContent>
            </v:textbox>
          </v:shape>
        </w:pict>
      </w:r>
    </w:p>
    <w:p w14:paraId="513BC9A5">
      <w:pPr>
        <w:numPr>
          <w:numId w:val="0"/>
        </w:num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宋体" w:hAnsi="宋体" w:eastAsia="宋体"/>
          <w:kern w:val="2"/>
          <w:sz w:val="21"/>
          <w:lang w:val="en-US" w:eastAsia="zh-CN"/>
        </w:rPr>
        <w:id w:val="68553440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D8C939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27459161_WPSOffice_Type1"/>
          <w:r>
            <w:rPr>
              <w:rFonts w:ascii="宋体" w:hAnsi="宋体" w:eastAsia="宋体"/>
              <w:sz w:val="21"/>
            </w:rPr>
            <w:t>Catalog</w:t>
          </w:r>
        </w:p>
        <w:p w14:paraId="53E022A8">
          <w:pPr>
            <w:pStyle w:val="6"/>
            <w:tabs>
              <w:tab w:val="right" w:leader="dot" w:pos="8306"/>
            </w:tabs>
          </w:pPr>
          <w:sdt>
            <w:sdt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  <w:id w:val="71593786"/>
              <w:placeholder>
                <w:docPart w:val="{01839c91-17ac-4014-87dc-1e114621a8ee}"/>
              </w:placeholder>
              <w15:color w:val="509DF3"/>
            </w:sdtPr>
            <w:sdtEnd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1</w:t>
          </w:r>
        </w:p>
        <w:p w14:paraId="7043C9DB">
          <w:pPr>
            <w:pStyle w:val="6"/>
            <w:tabs>
              <w:tab w:val="right" w:leader="dot" w:pos="8306"/>
            </w:tabs>
          </w:pPr>
          <w:sdt>
            <w:sdt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  <w:id w:val="124392491"/>
              <w:placeholder>
                <w:docPart w:val="{64d9482a-e0a9-492a-b482-ab8eb38f87fa}"/>
              </w:placeholder>
              <w15:color w:val="509DF3"/>
            </w:sdtPr>
            <w:sdtEnd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2</w:t>
          </w:r>
        </w:p>
        <w:p w14:paraId="157E720F">
          <w:pPr>
            <w:pStyle w:val="6"/>
            <w:tabs>
              <w:tab w:val="right" w:leader="dot" w:pos="8306"/>
            </w:tabs>
          </w:pPr>
          <w:sdt>
            <w:sdt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  <w:id w:val="163007706"/>
              <w:placeholder>
                <w:docPart w:val="{71d20152-70df-4050-b217-52e80febc537}"/>
              </w:placeholder>
              <w15:color w:val="509DF3"/>
            </w:sdtPr>
            <w:sdtEnd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3</w:t>
          </w:r>
        </w:p>
        <w:p w14:paraId="3CFDAA5B">
          <w:pPr>
            <w:pStyle w:val="6"/>
            <w:tabs>
              <w:tab w:val="right" w:leader="dot" w:pos="8306"/>
            </w:tabs>
          </w:pPr>
          <w:sdt>
            <w:sdt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  <w:id w:val="274359748"/>
              <w:placeholder>
                <w:docPart w:val="{06cad951-b93c-4d07-9335-8936d689fbc6}"/>
              </w:placeholder>
              <w15:color w:val="509DF3"/>
            </w:sdtPr>
            <w:sdtEnd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4</w:t>
          </w:r>
        </w:p>
        <w:p w14:paraId="197630FD">
          <w:pPr>
            <w:pStyle w:val="6"/>
            <w:tabs>
              <w:tab w:val="right" w:leader="dot" w:pos="8306"/>
            </w:tabs>
          </w:pPr>
          <w:sdt>
            <w:sdt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  <w:id w:val="516894527"/>
              <w:placeholder>
                <w:docPart w:val="{042beb8b-8dfb-48d1-82d4-e6bdd745f439}"/>
              </w:placeholder>
              <w15:color w:val="509DF3"/>
            </w:sdtPr>
            <w:sdtEnd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5</w:t>
          </w:r>
        </w:p>
        <w:p w14:paraId="058FDCD8">
          <w:pPr>
            <w:pStyle w:val="6"/>
            <w:tabs>
              <w:tab w:val="right" w:leader="dot" w:pos="8306"/>
            </w:tabs>
          </w:pPr>
          <w:sdt>
            <w:sdt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  <w:id w:val="874963174"/>
              <w:placeholder>
                <w:docPart w:val="{42bf0a30-c685-47b4-a8b7-66b0e03b0a87}"/>
              </w:placeholder>
              <w15:color w:val="509DF3"/>
            </w:sdtPr>
            <w:sdtEndPr>
              <w:rPr>
                <w:rFonts w:hint="default" w:ascii="Times New Roman" w:hAnsi="Times New Roman" w:eastAsiaTheme="minorEastAsia"/>
                <w:kern w:val="2"/>
                <w:sz w:val="21"/>
                <w:lang w:val="en-US" w:eastAsia="zh-CN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 w14:paraId="5288B55A">
      <w:pPr>
        <w:numPr>
          <w:numId w:val="0"/>
        </w:num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A2A7D58"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ED9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my00330ml/Library/Containers/com.kingsoft.wpsoffice.mac/Data/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1839c91-17ac-4014-87dc-1e114621a8e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839c91-17ac-4014-87dc-1e114621a8ee}"/>
      </w:docPartPr>
      <w:docPartBody>
        <w:p w14:paraId="599BA84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4d9482a-e0a9-492a-b482-ab8eb38f87f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d9482a-e0a9-492a-b482-ab8eb38f87fa}"/>
      </w:docPartPr>
      <w:docPartBody>
        <w:p w14:paraId="6735334B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1d20152-70df-4050-b217-52e80febc53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d20152-70df-4050-b217-52e80febc537}"/>
      </w:docPartPr>
      <w:docPartBody>
        <w:p w14:paraId="52C94784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6cad951-b93c-4d07-9335-8936d689fb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cad951-b93c-4d07-9335-8936d689fbc6}"/>
      </w:docPartPr>
      <w:docPartBody>
        <w:p w14:paraId="365BDC24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42beb8b-8dfb-48d1-82d4-e6bdd745f43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2beb8b-8dfb-48d1-82d4-e6bdd745f439}"/>
      </w:docPartPr>
      <w:docPartBody>
        <w:p w14:paraId="3CE0C3A3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2bf0a30-c685-47b4-a8b7-66b0e03b0a8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bf0a30-c685-47b4-a8b7-66b0e03b0a87}"/>
      </w:docPartPr>
      <w:docPartBody>
        <w:p w14:paraId="00565C63"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2025-04-11T17:27:00Z</dcterms:created>
  <dc:creator>Kuik WeiLiang</dc:creator>
  <cp:lastModifiedBy>Kuik WeiLiang</cp:lastModifiedBy>
  <dcterms:modified xsi:type="dcterms:W3CDTF">2025-04-11T17:31:31Z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36E646CD45EB14D26DE0F867C882B922_41</vt:lpwstr>
  </property>
</Properties>
</file>